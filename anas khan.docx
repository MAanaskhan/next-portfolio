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57ADE" w:rsidRPr="002C4D08" w:rsidRDefault="004A1426" w:rsidP="00A3726F">
      <w:pPr>
        <w:spacing w:before="120"/>
        <w:rPr>
          <w:color w:val="043D68"/>
        </w:rPr>
      </w:pPr>
      <w:r w:rsidRPr="002C4D08">
        <w:rPr>
          <w:noProof/>
          <w:color w:val="043D68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929666D" wp14:editId="0D2AB6E7">
                <wp:simplePos x="0" y="0"/>
                <wp:positionH relativeFrom="page">
                  <wp:posOffset>4962525</wp:posOffset>
                </wp:positionH>
                <wp:positionV relativeFrom="paragraph">
                  <wp:posOffset>-460375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90.75pt;margin-top:-36.25pt;width:221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" fillcolor="#d3ebfd" stroked="f" strokeweight="1pt">
                <v:fill opacity="32896f"/>
                <w10:wrap anchorx="page"/>
                <w10:anchorlock/>
              </v:rect>
            </w:pict>
          </mc:Fallback>
        </mc:AlternateContent>
      </w:r>
    </w:p>
    <w:tbl>
      <w:tblPr>
        <w:tblW w:w="5125" w:type="pct"/>
        <w:tblInd w:w="-27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660"/>
        <w:gridCol w:w="810"/>
        <w:gridCol w:w="3600"/>
      </w:tblGrid>
      <w:tr w:rsidR="00AB74C5" w:rsidRPr="00136B3E" w:rsidTr="00750CD9">
        <w:trPr>
          <w:trHeight w:val="1620"/>
        </w:trPr>
        <w:tc>
          <w:tcPr>
            <w:tcW w:w="6660" w:type="dxa"/>
            <w:tcBorders>
              <w:bottom w:val="single" w:sz="4" w:space="0" w:color="043D68" w:themeColor="text2"/>
            </w:tcBorders>
          </w:tcPr>
          <w:p w:rsidR="00AB74C5" w:rsidRDefault="00750CD9" w:rsidP="00AB74C5">
            <w:pPr>
              <w:pStyle w:val="Title"/>
            </w:pPr>
            <w:r>
              <w:t>Muhammad AANAS</w:t>
            </w:r>
            <w:r w:rsidR="00AB74C5">
              <w:t xml:space="preserve"> </w:t>
            </w:r>
            <w:r>
              <w:rPr>
                <w:rStyle w:val="NotBold"/>
              </w:rPr>
              <w:t>KHAN</w:t>
            </w:r>
          </w:p>
          <w:p w:rsidR="00AB74C5" w:rsidRPr="00A3726F" w:rsidRDefault="00AB74C5" w:rsidP="00750CD9">
            <w:pPr>
              <w:pStyle w:val="Subtitle"/>
              <w:rPr>
                <w:lang w:val="de-DE"/>
              </w:rPr>
            </w:pPr>
          </w:p>
        </w:tc>
        <w:tc>
          <w:tcPr>
            <w:tcW w:w="810" w:type="dxa"/>
          </w:tcPr>
          <w:p w:rsidR="00AB74C5" w:rsidRPr="00A3726F" w:rsidRDefault="00AB74C5" w:rsidP="00084DEB">
            <w:pPr>
              <w:spacing w:before="360"/>
              <w:rPr>
                <w:color w:val="043D68"/>
                <w:lang w:val="de-DE"/>
              </w:rPr>
            </w:pPr>
          </w:p>
        </w:tc>
        <w:tc>
          <w:tcPr>
            <w:tcW w:w="3600" w:type="dxa"/>
          </w:tcPr>
          <w:p w:rsidR="00AB74C5" w:rsidRPr="00A3726F" w:rsidRDefault="00AB74C5" w:rsidP="00084DEB">
            <w:pPr>
              <w:rPr>
                <w:color w:val="043D68"/>
                <w:szCs w:val="20"/>
                <w:lang w:val="de-DE"/>
              </w:rPr>
            </w:pPr>
          </w:p>
        </w:tc>
      </w:tr>
      <w:tr w:rsidR="00676B73" w:rsidRPr="002C4D08" w:rsidTr="00750CD9">
        <w:trPr>
          <w:trHeight w:val="1943"/>
        </w:trPr>
        <w:tc>
          <w:tcPr>
            <w:tcW w:w="6660" w:type="dxa"/>
            <w:tcBorders>
              <w:top w:val="single" w:sz="4" w:space="0" w:color="043D68" w:themeColor="text2"/>
            </w:tcBorders>
          </w:tcPr>
          <w:p w:rsidR="00750CD9" w:rsidRPr="00750CD9" w:rsidRDefault="00750CD9" w:rsidP="00750CD9">
            <w:pPr>
              <w:rPr>
                <w:lang w:val="de-DE"/>
              </w:rPr>
            </w:pPr>
          </w:p>
          <w:p w:rsidR="00676B73" w:rsidRPr="002C4D08" w:rsidRDefault="0024377D" w:rsidP="00AB74C5">
            <w:pPr>
              <w:pStyle w:val="Subtitle"/>
            </w:pPr>
            <w:sdt>
              <w:sdtPr>
                <w:id w:val="407497110"/>
                <w:placeholder>
                  <w:docPart w:val="0B863E00E9004278B3861D1BBAFC3ADF"/>
                </w:placeholder>
                <w:temporary/>
                <w:showingPlcHdr/>
              </w:sdtPr>
              <w:sdtEndPr/>
              <w:sdtContent>
                <w:r w:rsidR="00676B73" w:rsidRPr="002C4D08">
                  <w:t>OBJECTIVE</w:t>
                </w:r>
              </w:sdtContent>
            </w:sdt>
          </w:p>
          <w:p w:rsidR="00D87228" w:rsidRPr="00750CD9" w:rsidRDefault="00D87228" w:rsidP="00750CD9">
            <w:pPr>
              <w:shd w:val="clear" w:color="auto" w:fill="FFFFFF"/>
              <w:spacing w:before="60" w:after="100" w:afterAutospacing="1" w:line="240" w:lineRule="auto"/>
              <w:ind w:left="720"/>
              <w:rPr>
                <w:rFonts w:ascii="Segoe UI" w:eastAsia="Times New Roman" w:hAnsi="Segoe UI" w:cs="Segoe UI"/>
                <w:color w:val="032D4D" w:themeColor="text2" w:themeShade="BF"/>
                <w:sz w:val="21"/>
                <w:szCs w:val="21"/>
              </w:rPr>
            </w:pPr>
            <w:r w:rsidRPr="00D87228">
              <w:rPr>
                <w:rFonts w:ascii="Segoe UI" w:eastAsia="Times New Roman" w:hAnsi="Segoe UI" w:cs="Segoe UI"/>
                <w:color w:val="032D4D" w:themeColor="text2" w:themeShade="BF"/>
                <w:sz w:val="21"/>
                <w:szCs w:val="21"/>
              </w:rPr>
              <w:t>Creating a user-friendly and intuitive interface that provides an optimal user experience.</w:t>
            </w:r>
            <w:r w:rsidRPr="00750CD9">
              <w:rPr>
                <w:rFonts w:ascii="Segoe UI" w:hAnsi="Segoe UI" w:cs="Segoe UI"/>
                <w:color w:val="032D4D" w:themeColor="text2" w:themeShade="BF"/>
                <w:sz w:val="21"/>
                <w:szCs w:val="21"/>
              </w:rPr>
              <w:t xml:space="preserve"> </w:t>
            </w:r>
            <w:r w:rsidRPr="00750CD9">
              <w:rPr>
                <w:rFonts w:ascii="Segoe UI" w:eastAsia="Times New Roman" w:hAnsi="Segoe UI" w:cs="Segoe UI"/>
                <w:color w:val="032D4D" w:themeColor="text2" w:themeShade="BF"/>
                <w:sz w:val="21"/>
                <w:szCs w:val="21"/>
              </w:rPr>
              <w:t>Developing a responsive design that adapts to different screen sizes and devices</w:t>
            </w:r>
          </w:p>
          <w:p w:rsidR="00750CD9" w:rsidRPr="00D87228" w:rsidRDefault="00750CD9" w:rsidP="00750CD9">
            <w:pPr>
              <w:shd w:val="clear" w:color="auto" w:fill="FFFFFF"/>
              <w:spacing w:before="60" w:after="100" w:afterAutospacing="1" w:line="240" w:lineRule="auto"/>
              <w:ind w:left="720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</w:p>
        </w:tc>
        <w:tc>
          <w:tcPr>
            <w:tcW w:w="810" w:type="dxa"/>
            <w:vMerge w:val="restart"/>
          </w:tcPr>
          <w:p w:rsidR="00676B73" w:rsidRPr="002C4D08" w:rsidRDefault="00676B73" w:rsidP="00084DEB">
            <w:pPr>
              <w:spacing w:before="360"/>
              <w:rPr>
                <w:color w:val="043D68"/>
              </w:rPr>
            </w:pPr>
          </w:p>
        </w:tc>
        <w:tc>
          <w:tcPr>
            <w:tcW w:w="3600" w:type="dxa"/>
          </w:tcPr>
          <w:p w:rsidR="00676B73" w:rsidRDefault="00676B73" w:rsidP="00676B73">
            <w:pPr>
              <w:pStyle w:val="Subtitle"/>
            </w:pPr>
          </w:p>
          <w:p w:rsidR="00676B73" w:rsidRDefault="0024377D" w:rsidP="00676B73">
            <w:pPr>
              <w:pStyle w:val="Subtitle"/>
            </w:pPr>
            <w:sdt>
              <w:sdtPr>
                <w:id w:val="-1704474398"/>
                <w:placeholder>
                  <w:docPart w:val="5D99705957344FFFBCC0B408C47066E2"/>
                </w:placeholder>
                <w:showingPlcHdr/>
              </w:sdtPr>
              <w:sdtEndPr/>
              <w:sdtContent>
                <w:r w:rsidR="00676B73" w:rsidRPr="001540E8">
                  <w:t>Contact</w:t>
                </w:r>
              </w:sdtContent>
            </w:sdt>
          </w:p>
          <w:p w:rsidR="00D87228" w:rsidRDefault="00D87228" w:rsidP="0099108A">
            <w:pPr>
              <w:pStyle w:val="Heading3"/>
            </w:pPr>
            <w:r>
              <w:t xml:space="preserve">PHONE|WHATSAPP: +923443035406 </w:t>
            </w:r>
          </w:p>
          <w:p w:rsidR="00676B73" w:rsidRPr="00676B73" w:rsidRDefault="00D87228" w:rsidP="0099108A">
            <w:pPr>
              <w:pStyle w:val="Heading3"/>
              <w:rPr>
                <w:b/>
                <w:caps/>
              </w:rPr>
            </w:pPr>
            <w:r>
              <w:t>ADDRESS: Mukam chowk mardan. EMAIL: Onlineforyou33@gmail.com</w:t>
            </w:r>
          </w:p>
        </w:tc>
      </w:tr>
      <w:tr w:rsidR="00676B73" w:rsidRPr="002C4D08" w:rsidTr="00750CD9">
        <w:trPr>
          <w:trHeight w:val="9792"/>
        </w:trPr>
        <w:tc>
          <w:tcPr>
            <w:tcW w:w="6660" w:type="dxa"/>
          </w:tcPr>
          <w:p w:rsidR="00750CD9" w:rsidRDefault="0024377D" w:rsidP="00750CD9">
            <w:pPr>
              <w:pStyle w:val="Subtitle"/>
            </w:pPr>
            <w:sdt>
              <w:sdtPr>
                <w:id w:val="-662314221"/>
                <w:placeholder>
                  <w:docPart w:val="71D269257BAC4A8488E73532A3C8CD37"/>
                </w:placeholder>
                <w:temporary/>
                <w:showingPlcHdr/>
              </w:sdtPr>
              <w:sdtEndPr/>
              <w:sdtContent>
                <w:r w:rsidR="00750CD9">
                  <w:t>About Me</w:t>
                </w:r>
              </w:sdtContent>
            </w:sdt>
          </w:p>
          <w:p w:rsidR="00750CD9" w:rsidRPr="00A3726F" w:rsidRDefault="00750CD9" w:rsidP="00750CD9"/>
          <w:p w:rsidR="00750CD9" w:rsidRDefault="00750CD9" w:rsidP="00750CD9">
            <w:r>
              <w:t xml:space="preserve"> I am a studious boy of my class I am fond to get more information which I did not know before. I am interested in working hard and perform work in a best way. I think I can do any sort of work I have a great stamina for work.</w:t>
            </w:r>
          </w:p>
          <w:p w:rsidR="00750CD9" w:rsidRDefault="00750CD9" w:rsidP="00750CD9">
            <w:pPr>
              <w:pStyle w:val="Heading1"/>
              <w:rPr>
                <w:color w:val="043D68"/>
              </w:rPr>
            </w:pPr>
          </w:p>
          <w:p w:rsidR="00750CD9" w:rsidRDefault="00750CD9" w:rsidP="00750CD9"/>
          <w:p w:rsidR="00750CD9" w:rsidRDefault="00750CD9" w:rsidP="00750CD9"/>
          <w:p w:rsidR="00750CD9" w:rsidRDefault="00750CD9" w:rsidP="00750CD9">
            <w:pPr>
              <w:pStyle w:val="Subtitle"/>
              <w:spacing w:after="360"/>
            </w:pPr>
            <w:r>
              <w:t>projects</w:t>
            </w:r>
          </w:p>
          <w:p w:rsidR="00750CD9" w:rsidRDefault="00750CD9" w:rsidP="00750CD9">
            <w:pPr>
              <w:pStyle w:val="ListParagraph"/>
              <w:numPr>
                <w:ilvl w:val="0"/>
                <w:numId w:val="25"/>
              </w:numPr>
            </w:pPr>
            <w:r>
              <w:t>WEBSITE FOR KFC MARDAN ONLINE DELIVERY(HTML,CSS)</w:t>
            </w:r>
          </w:p>
          <w:p w:rsidR="00750CD9" w:rsidRDefault="00750CD9" w:rsidP="00750CD9"/>
          <w:p w:rsidR="00750CD9" w:rsidRPr="00D87228" w:rsidRDefault="00750CD9" w:rsidP="00750CD9">
            <w:pPr>
              <w:pStyle w:val="ListParagraph"/>
              <w:numPr>
                <w:ilvl w:val="0"/>
                <w:numId w:val="25"/>
              </w:numPr>
            </w:pPr>
            <w:r>
              <w:t>WESITE FOR DANCE CLUB ACADEMY(NODE JS&gt;EXPRESS:-PUG)</w:t>
            </w:r>
          </w:p>
          <w:p w:rsidR="00750CD9" w:rsidRPr="00A3726F" w:rsidRDefault="00750CD9" w:rsidP="00750CD9"/>
          <w:p w:rsidR="00750CD9" w:rsidRDefault="00750CD9" w:rsidP="00750CD9">
            <w:pPr>
              <w:pStyle w:val="Heading1"/>
              <w:rPr>
                <w:color w:val="043D68"/>
              </w:rPr>
            </w:pPr>
            <w:r>
              <w:rPr>
                <w:color w:val="043D68"/>
              </w:rPr>
              <w:t>hobbies</w:t>
            </w:r>
          </w:p>
          <w:p w:rsidR="00750CD9" w:rsidRDefault="00750CD9" w:rsidP="00750CD9"/>
          <w:p w:rsidR="00750CD9" w:rsidRDefault="00750CD9" w:rsidP="00750CD9">
            <w:pPr>
              <w:pStyle w:val="ListParagraph"/>
              <w:numPr>
                <w:ilvl w:val="0"/>
                <w:numId w:val="24"/>
              </w:numPr>
            </w:pPr>
            <w:r>
              <w:t xml:space="preserve">Tourism. </w:t>
            </w:r>
          </w:p>
          <w:p w:rsidR="00750CD9" w:rsidRDefault="00750CD9" w:rsidP="00750CD9">
            <w:pPr>
              <w:pStyle w:val="ListParagraph"/>
              <w:numPr>
                <w:ilvl w:val="0"/>
                <w:numId w:val="24"/>
              </w:numPr>
            </w:pPr>
            <w:r>
              <w:t>SWIMMING</w:t>
            </w:r>
          </w:p>
          <w:p w:rsidR="00750CD9" w:rsidRPr="00D87228" w:rsidRDefault="00750CD9" w:rsidP="00750CD9">
            <w:bookmarkStart w:id="0" w:name="_GoBack"/>
            <w:bookmarkEnd w:id="0"/>
          </w:p>
        </w:tc>
        <w:tc>
          <w:tcPr>
            <w:tcW w:w="810" w:type="dxa"/>
            <w:vMerge/>
          </w:tcPr>
          <w:p w:rsidR="00676B73" w:rsidRPr="002C4D08" w:rsidRDefault="00676B73" w:rsidP="00084DEB">
            <w:pPr>
              <w:rPr>
                <w:color w:val="043D68"/>
              </w:rPr>
            </w:pPr>
          </w:p>
        </w:tc>
        <w:tc>
          <w:tcPr>
            <w:tcW w:w="3600" w:type="dxa"/>
          </w:tcPr>
          <w:p w:rsidR="00676B73" w:rsidRDefault="00605BCE" w:rsidP="00A3726F">
            <w:pPr>
              <w:pStyle w:val="Subtitle"/>
              <w:spacing w:after="36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9E41F32" wp14:editId="7F8D8965">
                      <wp:extent cx="160909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2" o:spid="_x0000_s1026" alt="Description: 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A3726F" w:rsidRDefault="0024377D" w:rsidP="00A3726F">
            <w:pPr>
              <w:pStyle w:val="Subtitle"/>
            </w:pPr>
            <w:sdt>
              <w:sdtPr>
                <w:id w:val="-609588387"/>
                <w:placeholder>
                  <w:docPart w:val="3EA8225F7A4D454A8C31564A54D052C4"/>
                </w:placeholder>
                <w:temporary/>
                <w:showingPlcHdr/>
              </w:sdtPr>
              <w:sdtEndPr/>
              <w:sdtContent>
                <w:r w:rsidR="00A3726F">
                  <w:t>About Me</w:t>
                </w:r>
              </w:sdtContent>
            </w:sdt>
          </w:p>
          <w:p w:rsidR="00A3726F" w:rsidRPr="00A3726F" w:rsidRDefault="00A3726F" w:rsidP="00A3726F"/>
          <w:p w:rsidR="00351FDF" w:rsidRDefault="00D87228" w:rsidP="00676B73">
            <w:r>
              <w:t xml:space="preserve"> I am a studious boy of my class I am fond to get more information which I did not know before. I am interested in working hard and perform work in a best way. I think I can do any sort of work I have a great stamina for work.</w:t>
            </w:r>
          </w:p>
          <w:p w:rsidR="00351FDF" w:rsidRDefault="00351FDF" w:rsidP="00351FDF">
            <w:pPr>
              <w:pStyle w:val="Sub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3DCDC6D" wp14:editId="7B0141CC">
                      <wp:extent cx="1609090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3" o:spid="_x0000_s1026" alt="Description: 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351FDF" w:rsidRPr="00E91344" w:rsidRDefault="00351FDF" w:rsidP="00676B73"/>
          <w:p w:rsidR="00351FDF" w:rsidRPr="00351FDF" w:rsidRDefault="0024377D" w:rsidP="00351FDF">
            <w:pPr>
              <w:pStyle w:val="Subtitle"/>
            </w:pPr>
            <w:sdt>
              <w:sdtPr>
                <w:id w:val="-1334530411"/>
                <w:placeholder>
                  <w:docPart w:val="E33A7E7CAEF3447889348BC351413169"/>
                </w:placeholder>
                <w:temporary/>
                <w:showingPlcHdr/>
              </w:sdtPr>
              <w:sdtEndPr/>
              <w:sdtContent>
                <w:r w:rsidR="00351FDF" w:rsidRPr="00351FDF">
                  <w:t>EDUCATION</w:t>
                </w:r>
              </w:sdtContent>
            </w:sdt>
          </w:p>
          <w:p w:rsidR="00351FDF" w:rsidRPr="009B4B3C" w:rsidRDefault="00351FDF" w:rsidP="00E91344"/>
          <w:p w:rsidR="00D87228" w:rsidRDefault="00D87228" w:rsidP="00D87228">
            <w:r>
              <w:t xml:space="preserve">Matric: marks 910/1100 Base Mardan [Date.2018] – [2019] </w:t>
            </w:r>
          </w:p>
          <w:p w:rsidR="00D87228" w:rsidRDefault="00D87228" w:rsidP="00D87228">
            <w:r>
              <w:t xml:space="preserve">FSC: Marks: 922/1100 </w:t>
            </w:r>
          </w:p>
          <w:p w:rsidR="00351FDF" w:rsidRPr="00351FDF" w:rsidRDefault="00D87228" w:rsidP="00D87228">
            <w:r>
              <w:t>BSCS: Computer science (software) At AWKUM University mardan.</w:t>
            </w:r>
          </w:p>
          <w:p w:rsidR="00676B73" w:rsidRPr="00E91344" w:rsidRDefault="00676B73" w:rsidP="00351FDF"/>
          <w:p w:rsidR="00351FDF" w:rsidRPr="00E91344" w:rsidRDefault="00E91344" w:rsidP="00A3726F">
            <w:pPr>
              <w:pStyle w:val="Sub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A462737" wp14:editId="705B6FC6">
                      <wp:extent cx="1609090" cy="0"/>
                      <wp:effectExtent l="0" t="0" r="0" b="0"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4" o:spid="_x0000_s1026" alt="Description: 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351FDF" w:rsidRPr="00E91344" w:rsidRDefault="00351FDF" w:rsidP="00351FDF"/>
          <w:p w:rsidR="00351FDF" w:rsidRPr="00C822BF" w:rsidRDefault="0024377D" w:rsidP="00351FDF">
            <w:pPr>
              <w:pStyle w:val="Subtitle"/>
            </w:pPr>
            <w:sdt>
              <w:sdtPr>
                <w:id w:val="1687565607"/>
                <w:placeholder>
                  <w:docPart w:val="ABFDACFA5D054C6AA081C1B61DAA1549"/>
                </w:placeholder>
                <w:temporary/>
                <w:showingPlcHdr/>
              </w:sdtPr>
              <w:sdtEndPr/>
              <w:sdtContent>
                <w:r w:rsidR="00351FDF" w:rsidRPr="00C822BF">
                  <w:t>SKILLS</w:t>
                </w:r>
              </w:sdtContent>
            </w:sdt>
          </w:p>
          <w:p w:rsidR="00351FDF" w:rsidRPr="00E91344" w:rsidRDefault="00351FDF" w:rsidP="00351FDF"/>
          <w:p w:rsidR="009D7AA3" w:rsidRDefault="00D87228" w:rsidP="00A3726F">
            <w:pPr>
              <w:pStyle w:val="Heading3"/>
            </w:pPr>
            <w:r>
              <w:t xml:space="preserve">MS OFFICE: 80% </w:t>
            </w:r>
          </w:p>
          <w:p w:rsidR="009D7AA3" w:rsidRDefault="00D87228" w:rsidP="00A3726F">
            <w:pPr>
              <w:pStyle w:val="Heading3"/>
            </w:pPr>
            <w:r>
              <w:t xml:space="preserve"> WEB DEVELOPMENT: HTML,CSS,javascript: 65% </w:t>
            </w:r>
          </w:p>
          <w:p w:rsidR="00351FDF" w:rsidRPr="00351FDF" w:rsidRDefault="00D87228" w:rsidP="00A3726F">
            <w:pPr>
              <w:pStyle w:val="Heading3"/>
            </w:pPr>
            <w:r>
              <w:t xml:space="preserve">WEB DEVELOPMENT:wordpress :65% </w:t>
            </w:r>
            <w:r>
              <w:sym w:font="Symbol" w:char="F0D8"/>
            </w:r>
            <w:r>
              <w:t xml:space="preserve"> Graphic designing: 30%r</w:t>
            </w:r>
          </w:p>
        </w:tc>
      </w:tr>
    </w:tbl>
    <w:p w:rsidR="00871DB8" w:rsidRPr="002C4D08" w:rsidRDefault="00871DB8" w:rsidP="006D0785">
      <w:pPr>
        <w:rPr>
          <w:color w:val="043D68"/>
        </w:rPr>
      </w:pPr>
    </w:p>
    <w:sectPr w:rsidR="00871DB8" w:rsidRPr="002C4D08" w:rsidSect="00AB74C5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77D" w:rsidRDefault="0024377D" w:rsidP="00AA35A8">
      <w:pPr>
        <w:spacing w:line="240" w:lineRule="auto"/>
      </w:pPr>
      <w:r>
        <w:separator/>
      </w:r>
    </w:p>
  </w:endnote>
  <w:endnote w:type="continuationSeparator" w:id="0">
    <w:p w:rsidR="0024377D" w:rsidRDefault="0024377D" w:rsidP="00AA35A8">
      <w:pPr>
        <w:spacing w:line="240" w:lineRule="auto"/>
      </w:pPr>
      <w:r>
        <w:continuationSeparator/>
      </w:r>
    </w:p>
  </w:endnote>
  <w:endnote w:type="continuationNotice" w:id="1">
    <w:p w:rsidR="0024377D" w:rsidRDefault="0024377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77D" w:rsidRDefault="0024377D" w:rsidP="00AA35A8">
      <w:pPr>
        <w:spacing w:line="240" w:lineRule="auto"/>
      </w:pPr>
      <w:r>
        <w:separator/>
      </w:r>
    </w:p>
  </w:footnote>
  <w:footnote w:type="continuationSeparator" w:id="0">
    <w:p w:rsidR="0024377D" w:rsidRDefault="0024377D" w:rsidP="00AA35A8">
      <w:pPr>
        <w:spacing w:line="240" w:lineRule="auto"/>
      </w:pPr>
      <w:r>
        <w:continuationSeparator/>
      </w:r>
    </w:p>
  </w:footnote>
  <w:footnote w:type="continuationNotice" w:id="1">
    <w:p w:rsidR="0024377D" w:rsidRDefault="0024377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1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78410B"/>
    <w:multiLevelType w:val="hybridMultilevel"/>
    <w:tmpl w:val="97EE300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8446C1"/>
    <w:multiLevelType w:val="multilevel"/>
    <w:tmpl w:val="53BA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8">
    <w:nsid w:val="5114450F"/>
    <w:multiLevelType w:val="hybridMultilevel"/>
    <w:tmpl w:val="A8ECD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F90AC7"/>
    <w:multiLevelType w:val="multilevel"/>
    <w:tmpl w:val="38B86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13"/>
  </w:num>
  <w:num w:numId="4">
    <w:abstractNumId w:val="14"/>
  </w:num>
  <w:num w:numId="5">
    <w:abstractNumId w:val="20"/>
  </w:num>
  <w:num w:numId="6">
    <w:abstractNumId w:val="16"/>
  </w:num>
  <w:num w:numId="7">
    <w:abstractNumId w:val="19"/>
  </w:num>
  <w:num w:numId="8">
    <w:abstractNumId w:val="17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9"/>
  </w:num>
  <w:num w:numId="21">
    <w:abstractNumId w:val="10"/>
  </w:num>
  <w:num w:numId="22">
    <w:abstractNumId w:val="15"/>
  </w:num>
  <w:num w:numId="23">
    <w:abstractNumId w:val="21"/>
  </w:num>
  <w:num w:numId="24">
    <w:abstractNumId w:val="12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228"/>
    <w:rsid w:val="0000752A"/>
    <w:rsid w:val="00016465"/>
    <w:rsid w:val="00033263"/>
    <w:rsid w:val="000334C1"/>
    <w:rsid w:val="000767C7"/>
    <w:rsid w:val="000873F6"/>
    <w:rsid w:val="000B286F"/>
    <w:rsid w:val="000C2B44"/>
    <w:rsid w:val="000D134B"/>
    <w:rsid w:val="000F039F"/>
    <w:rsid w:val="0010041D"/>
    <w:rsid w:val="001125D5"/>
    <w:rsid w:val="00124ED6"/>
    <w:rsid w:val="00136B3E"/>
    <w:rsid w:val="00153576"/>
    <w:rsid w:val="00167789"/>
    <w:rsid w:val="00194704"/>
    <w:rsid w:val="001B160B"/>
    <w:rsid w:val="001D477D"/>
    <w:rsid w:val="001D76FA"/>
    <w:rsid w:val="001F2C20"/>
    <w:rsid w:val="00203213"/>
    <w:rsid w:val="002236D5"/>
    <w:rsid w:val="00243756"/>
    <w:rsid w:val="0024377D"/>
    <w:rsid w:val="0027193E"/>
    <w:rsid w:val="00284246"/>
    <w:rsid w:val="002966D6"/>
    <w:rsid w:val="002A3201"/>
    <w:rsid w:val="002A7891"/>
    <w:rsid w:val="002B51DB"/>
    <w:rsid w:val="002C4D08"/>
    <w:rsid w:val="002C4E0C"/>
    <w:rsid w:val="002C774A"/>
    <w:rsid w:val="002C7C6F"/>
    <w:rsid w:val="002E7306"/>
    <w:rsid w:val="00331DCE"/>
    <w:rsid w:val="00334FEA"/>
    <w:rsid w:val="00351FDF"/>
    <w:rsid w:val="00352A17"/>
    <w:rsid w:val="00357E3C"/>
    <w:rsid w:val="003877F8"/>
    <w:rsid w:val="00391BEA"/>
    <w:rsid w:val="003965A9"/>
    <w:rsid w:val="003B4AEF"/>
    <w:rsid w:val="003B7F92"/>
    <w:rsid w:val="003E2525"/>
    <w:rsid w:val="00415CF3"/>
    <w:rsid w:val="00435BA1"/>
    <w:rsid w:val="00447CA5"/>
    <w:rsid w:val="00453A7B"/>
    <w:rsid w:val="00457ADE"/>
    <w:rsid w:val="00464B92"/>
    <w:rsid w:val="004860D9"/>
    <w:rsid w:val="00490600"/>
    <w:rsid w:val="004909EF"/>
    <w:rsid w:val="004936B2"/>
    <w:rsid w:val="004A1426"/>
    <w:rsid w:val="004A28EA"/>
    <w:rsid w:val="004C1032"/>
    <w:rsid w:val="00504E47"/>
    <w:rsid w:val="00524297"/>
    <w:rsid w:val="00537559"/>
    <w:rsid w:val="00574DB0"/>
    <w:rsid w:val="005A1C94"/>
    <w:rsid w:val="005A6F8D"/>
    <w:rsid w:val="005B4861"/>
    <w:rsid w:val="005E0FB7"/>
    <w:rsid w:val="005F5EF3"/>
    <w:rsid w:val="00605BCE"/>
    <w:rsid w:val="00626B3C"/>
    <w:rsid w:val="00643F4B"/>
    <w:rsid w:val="00676B73"/>
    <w:rsid w:val="0069541B"/>
    <w:rsid w:val="006A1E18"/>
    <w:rsid w:val="006A37C0"/>
    <w:rsid w:val="006C7F5A"/>
    <w:rsid w:val="006D0785"/>
    <w:rsid w:val="00746B0A"/>
    <w:rsid w:val="00750CD9"/>
    <w:rsid w:val="00752A04"/>
    <w:rsid w:val="0077153E"/>
    <w:rsid w:val="0079001A"/>
    <w:rsid w:val="00791376"/>
    <w:rsid w:val="00791C5D"/>
    <w:rsid w:val="007B4FF4"/>
    <w:rsid w:val="007D7F15"/>
    <w:rsid w:val="007E47A0"/>
    <w:rsid w:val="00822AAD"/>
    <w:rsid w:val="00831977"/>
    <w:rsid w:val="00865D5F"/>
    <w:rsid w:val="00871DB8"/>
    <w:rsid w:val="00887E0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501D"/>
    <w:rsid w:val="00956B80"/>
    <w:rsid w:val="0096304F"/>
    <w:rsid w:val="0099108A"/>
    <w:rsid w:val="009A7F3F"/>
    <w:rsid w:val="009D646A"/>
    <w:rsid w:val="009D7AA3"/>
    <w:rsid w:val="00A20EF6"/>
    <w:rsid w:val="00A3726F"/>
    <w:rsid w:val="00A379B4"/>
    <w:rsid w:val="00A4248D"/>
    <w:rsid w:val="00A633B0"/>
    <w:rsid w:val="00A718B6"/>
    <w:rsid w:val="00A9291E"/>
    <w:rsid w:val="00AA1166"/>
    <w:rsid w:val="00AA35A8"/>
    <w:rsid w:val="00AA51F5"/>
    <w:rsid w:val="00AA530F"/>
    <w:rsid w:val="00AB74C5"/>
    <w:rsid w:val="00AE562D"/>
    <w:rsid w:val="00AE7533"/>
    <w:rsid w:val="00B20F64"/>
    <w:rsid w:val="00B42685"/>
    <w:rsid w:val="00B45879"/>
    <w:rsid w:val="00B535AD"/>
    <w:rsid w:val="00B75292"/>
    <w:rsid w:val="00B8453F"/>
    <w:rsid w:val="00B85473"/>
    <w:rsid w:val="00BE5968"/>
    <w:rsid w:val="00BF7216"/>
    <w:rsid w:val="00C272EB"/>
    <w:rsid w:val="00C62E97"/>
    <w:rsid w:val="00C81645"/>
    <w:rsid w:val="00CA61BE"/>
    <w:rsid w:val="00CB3E40"/>
    <w:rsid w:val="00CC4A6B"/>
    <w:rsid w:val="00CF22B3"/>
    <w:rsid w:val="00D00CD9"/>
    <w:rsid w:val="00D15AAE"/>
    <w:rsid w:val="00D22971"/>
    <w:rsid w:val="00D60B19"/>
    <w:rsid w:val="00D86385"/>
    <w:rsid w:val="00D87228"/>
    <w:rsid w:val="00D95726"/>
    <w:rsid w:val="00DA4B7F"/>
    <w:rsid w:val="00DB472D"/>
    <w:rsid w:val="00DD6ECC"/>
    <w:rsid w:val="00DE5F88"/>
    <w:rsid w:val="00DF2298"/>
    <w:rsid w:val="00E067BA"/>
    <w:rsid w:val="00E07C52"/>
    <w:rsid w:val="00E26F2A"/>
    <w:rsid w:val="00E360EA"/>
    <w:rsid w:val="00E547A9"/>
    <w:rsid w:val="00E570A5"/>
    <w:rsid w:val="00E77096"/>
    <w:rsid w:val="00E91344"/>
    <w:rsid w:val="00EB20A4"/>
    <w:rsid w:val="00EB74E8"/>
    <w:rsid w:val="00EC0F79"/>
    <w:rsid w:val="00ED0A53"/>
    <w:rsid w:val="00EF22EF"/>
    <w:rsid w:val="00F02E99"/>
    <w:rsid w:val="00F055F4"/>
    <w:rsid w:val="00F215B6"/>
    <w:rsid w:val="00F30552"/>
    <w:rsid w:val="00F40BD0"/>
    <w:rsid w:val="00F419C0"/>
    <w:rsid w:val="00F46BDB"/>
    <w:rsid w:val="00F82744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faeb,#e9ffdd,#f5ffef,white,#f3faff"/>
    </o:shapedefaults>
    <o:shapelayout v:ext="edit">
      <o:idmap v:ext="edit" data="1"/>
    </o:shapelayout>
  </w:shapeDefaults>
  <w:decimalSymbol w:val="."/>
  <w:listSeparator w:val=","/>
  <w14:docId w14:val="3B09C3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List Bullet" w:uiPriority="6" w:qFormat="1"/>
    <w:lsdException w:name="Title" w:semiHidden="0" w:uiPriority="10" w:qFormat="1"/>
    <w:lsdException w:name="Default Paragraph Font" w:uiPriority="1" w:unhideWhenUsed="1"/>
    <w:lsdException w:name="Subtitle" w:semiHidden="0" w:uiPriority="11" w:qFormat="1"/>
    <w:lsdException w:name="Hyperlink" w:unhideWhenUsed="1"/>
    <w:lsdException w:name="Strong" w:uiPriority="22"/>
    <w:lsdException w:name="Emphasis" w:uiPriority="20"/>
    <w:lsdException w:name="HTML Top of Form" w:unhideWhenUsed="1"/>
    <w:lsdException w:name="HTML Bottom of Form" w:unhideWhenUsed="1"/>
    <w:lsdException w:name="HTML Keyboard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A3726F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List Bullet" w:uiPriority="6" w:qFormat="1"/>
    <w:lsdException w:name="Title" w:semiHidden="0" w:uiPriority="10" w:qFormat="1"/>
    <w:lsdException w:name="Default Paragraph Font" w:uiPriority="1" w:unhideWhenUsed="1"/>
    <w:lsdException w:name="Subtitle" w:semiHidden="0" w:uiPriority="11" w:qFormat="1"/>
    <w:lsdException w:name="Hyperlink" w:unhideWhenUsed="1"/>
    <w:lsdException w:name="Strong" w:uiPriority="22"/>
    <w:lsdException w:name="Emphasis" w:uiPriority="20"/>
    <w:lsdException w:name="HTML Top of Form" w:unhideWhenUsed="1"/>
    <w:lsdException w:name="HTML Bottom of Form" w:unhideWhenUsed="1"/>
    <w:lsdException w:name="HTML Keyboard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A3726F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S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863E00E9004278B3861D1BBAFC3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8D824-2857-45B1-BFA7-C91B66275C2D}"/>
      </w:docPartPr>
      <w:docPartBody>
        <w:p w:rsidR="00E00823" w:rsidRDefault="00647DF4">
          <w:pPr>
            <w:pStyle w:val="0B863E00E9004278B3861D1BBAFC3ADF"/>
          </w:pPr>
          <w:r w:rsidRPr="002C4D08">
            <w:t>OBJECTIVE</w:t>
          </w:r>
        </w:p>
      </w:docPartBody>
    </w:docPart>
    <w:docPart>
      <w:docPartPr>
        <w:name w:val="5D99705957344FFFBCC0B408C4706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95DBD-A301-4A85-8F81-6AB34FA7949D}"/>
      </w:docPartPr>
      <w:docPartBody>
        <w:p w:rsidR="00E00823" w:rsidRDefault="00647DF4">
          <w:pPr>
            <w:pStyle w:val="5D99705957344FFFBCC0B408C47066E2"/>
          </w:pPr>
          <w:r w:rsidRPr="001540E8">
            <w:t>Contact</w:t>
          </w:r>
        </w:p>
      </w:docPartBody>
    </w:docPart>
    <w:docPart>
      <w:docPartPr>
        <w:name w:val="3EA8225F7A4D454A8C31564A54D05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61844-5C3D-464D-8F3A-19CE7FB56FAA}"/>
      </w:docPartPr>
      <w:docPartBody>
        <w:p w:rsidR="00E00823" w:rsidRDefault="00647DF4">
          <w:pPr>
            <w:pStyle w:val="3EA8225F7A4D454A8C31564A54D052C4"/>
          </w:pPr>
          <w:r>
            <w:t>About Me</w:t>
          </w:r>
        </w:p>
      </w:docPartBody>
    </w:docPart>
    <w:docPart>
      <w:docPartPr>
        <w:name w:val="E33A7E7CAEF3447889348BC35141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F785B-8B63-4832-9427-5700E323B01B}"/>
      </w:docPartPr>
      <w:docPartBody>
        <w:p w:rsidR="00E00823" w:rsidRDefault="00647DF4">
          <w:pPr>
            <w:pStyle w:val="E33A7E7CAEF3447889348BC351413169"/>
          </w:pPr>
          <w:r w:rsidRPr="00351FDF">
            <w:t>EDUCATION</w:t>
          </w:r>
        </w:p>
      </w:docPartBody>
    </w:docPart>
    <w:docPart>
      <w:docPartPr>
        <w:name w:val="ABFDACFA5D054C6AA081C1B61DAA1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CEB52-D880-4DB8-9F7A-710B0B2170DA}"/>
      </w:docPartPr>
      <w:docPartBody>
        <w:p w:rsidR="00E00823" w:rsidRDefault="00647DF4">
          <w:pPr>
            <w:pStyle w:val="ABFDACFA5D054C6AA081C1B61DAA1549"/>
          </w:pPr>
          <w:r w:rsidRPr="00C822BF">
            <w:t>SKILLS</w:t>
          </w:r>
        </w:p>
      </w:docPartBody>
    </w:docPart>
    <w:docPart>
      <w:docPartPr>
        <w:name w:val="71D269257BAC4A8488E73532A3C8C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9522A-FB94-4265-9E89-B9C2E29AC48E}"/>
      </w:docPartPr>
      <w:docPartBody>
        <w:p w:rsidR="00E00823" w:rsidRDefault="00907910" w:rsidP="00907910">
          <w:pPr>
            <w:pStyle w:val="71D269257BAC4A8488E73532A3C8CD37"/>
          </w:pPr>
          <w:r>
            <w:t>About 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910"/>
    <w:rsid w:val="00647DF4"/>
    <w:rsid w:val="00907910"/>
    <w:rsid w:val="00C0342E"/>
    <w:rsid w:val="00E0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1B8FFBF35346149F150ACC8518DF8F">
    <w:name w:val="721B8FFBF35346149F150ACC8518DF8F"/>
  </w:style>
  <w:style w:type="character" w:customStyle="1" w:styleId="NotBold">
    <w:name w:val="Not Bold"/>
    <w:uiPriority w:val="1"/>
    <w:qFormat/>
    <w:rPr>
      <w:b/>
      <w:color w:val="1F497D" w:themeColor="text2"/>
    </w:rPr>
  </w:style>
  <w:style w:type="paragraph" w:customStyle="1" w:styleId="0735FD8934CF4B0BB72D1C0ABA79AC0D">
    <w:name w:val="0735FD8934CF4B0BB72D1C0ABA79AC0D"/>
  </w:style>
  <w:style w:type="paragraph" w:customStyle="1" w:styleId="AE2A23E4532144BA9C1CB112EF131035">
    <w:name w:val="AE2A23E4532144BA9C1CB112EF131035"/>
  </w:style>
  <w:style w:type="paragraph" w:customStyle="1" w:styleId="0B863E00E9004278B3861D1BBAFC3ADF">
    <w:name w:val="0B863E00E9004278B3861D1BBAFC3ADF"/>
  </w:style>
  <w:style w:type="paragraph" w:customStyle="1" w:styleId="A5531C7D72F441EC82BCD45653D98392">
    <w:name w:val="A5531C7D72F441EC82BCD45653D98392"/>
  </w:style>
  <w:style w:type="paragraph" w:customStyle="1" w:styleId="5D99705957344FFFBCC0B408C47066E2">
    <w:name w:val="5D99705957344FFFBCC0B408C47066E2"/>
  </w:style>
  <w:style w:type="paragraph" w:customStyle="1" w:styleId="B126D32DE59E494ABC1EA28265F6A158">
    <w:name w:val="B126D32DE59E494ABC1EA28265F6A158"/>
  </w:style>
  <w:style w:type="paragraph" w:customStyle="1" w:styleId="0D7EA9A99D4C4407BC9EF473973854EB">
    <w:name w:val="0D7EA9A99D4C4407BC9EF473973854EB"/>
  </w:style>
  <w:style w:type="paragraph" w:customStyle="1" w:styleId="E52428494A1D46D683BDB462408759D6">
    <w:name w:val="E52428494A1D46D683BDB462408759D6"/>
  </w:style>
  <w:style w:type="paragraph" w:customStyle="1" w:styleId="EF973885C52D419DAC149EB5698903E5">
    <w:name w:val="EF973885C52D419DAC149EB5698903E5"/>
  </w:style>
  <w:style w:type="paragraph" w:customStyle="1" w:styleId="092C6AC21C0040098E9D7E2C6F105287">
    <w:name w:val="092C6AC21C0040098E9D7E2C6F105287"/>
  </w:style>
  <w:style w:type="paragraph" w:customStyle="1" w:styleId="514B0C492F0643878E01D113A7AE0554">
    <w:name w:val="514B0C492F0643878E01D113A7AE0554"/>
  </w:style>
  <w:style w:type="paragraph" w:customStyle="1" w:styleId="79909B0CFF7A45EDA5787C80B70C4D0A">
    <w:name w:val="79909B0CFF7A45EDA5787C80B70C4D0A"/>
  </w:style>
  <w:style w:type="paragraph" w:customStyle="1" w:styleId="F4225DBAEA6C4043AB9DF51210739B54">
    <w:name w:val="F4225DBAEA6C4043AB9DF51210739B54"/>
  </w:style>
  <w:style w:type="paragraph" w:customStyle="1" w:styleId="8795984472564F09826A6D27676365BA">
    <w:name w:val="8795984472564F09826A6D27676365BA"/>
  </w:style>
  <w:style w:type="paragraph" w:customStyle="1" w:styleId="C603F0E1730D4AF39281F0D24C7C33F7">
    <w:name w:val="C603F0E1730D4AF39281F0D24C7C33F7"/>
  </w:style>
  <w:style w:type="paragraph" w:customStyle="1" w:styleId="D3E000287ABA4B43B57FC34E91ED274A">
    <w:name w:val="D3E000287ABA4B43B57FC34E91ED274A"/>
  </w:style>
  <w:style w:type="paragraph" w:customStyle="1" w:styleId="EB1F371836CB435483EEA758286A7ADE">
    <w:name w:val="EB1F371836CB435483EEA758286A7ADE"/>
  </w:style>
  <w:style w:type="paragraph" w:customStyle="1" w:styleId="73246587F43D4CE5AA6A205ABB13EDCD">
    <w:name w:val="73246587F43D4CE5AA6A205ABB13EDCD"/>
  </w:style>
  <w:style w:type="paragraph" w:customStyle="1" w:styleId="C629AF5700194418AD5DA056F220D107">
    <w:name w:val="C629AF5700194418AD5DA056F220D107"/>
  </w:style>
  <w:style w:type="paragraph" w:customStyle="1" w:styleId="3EA8225F7A4D454A8C31564A54D052C4">
    <w:name w:val="3EA8225F7A4D454A8C31564A54D052C4"/>
  </w:style>
  <w:style w:type="paragraph" w:customStyle="1" w:styleId="4EFFD6FFB6944C419C15BD3ACA1D9BE1">
    <w:name w:val="4EFFD6FFB6944C419C15BD3ACA1D9BE1"/>
  </w:style>
  <w:style w:type="paragraph" w:customStyle="1" w:styleId="E33A7E7CAEF3447889348BC351413169">
    <w:name w:val="E33A7E7CAEF3447889348BC351413169"/>
  </w:style>
  <w:style w:type="paragraph" w:customStyle="1" w:styleId="3CC267E184DE4992A4EB9B375F9AD8F3">
    <w:name w:val="3CC267E184DE4992A4EB9B375F9AD8F3"/>
  </w:style>
  <w:style w:type="paragraph" w:customStyle="1" w:styleId="5116BEB1261344049F84AB884123B65B">
    <w:name w:val="5116BEB1261344049F84AB884123B65B"/>
  </w:style>
  <w:style w:type="paragraph" w:customStyle="1" w:styleId="ABFDACFA5D054C6AA081C1B61DAA1549">
    <w:name w:val="ABFDACFA5D054C6AA081C1B61DAA1549"/>
  </w:style>
  <w:style w:type="paragraph" w:customStyle="1" w:styleId="15E7ECEC6DC44B288D8C73399655F0BE">
    <w:name w:val="15E7ECEC6DC44B288D8C73399655F0BE"/>
  </w:style>
  <w:style w:type="paragraph" w:customStyle="1" w:styleId="7F916B3FAFAF488E9244C94B20C74D75">
    <w:name w:val="7F916B3FAFAF488E9244C94B20C74D75"/>
  </w:style>
  <w:style w:type="paragraph" w:customStyle="1" w:styleId="FD89F8B24F024653AD76F42611BADB85">
    <w:name w:val="FD89F8B24F024653AD76F42611BADB85"/>
  </w:style>
  <w:style w:type="paragraph" w:customStyle="1" w:styleId="71D269257BAC4A8488E73532A3C8CD37">
    <w:name w:val="71D269257BAC4A8488E73532A3C8CD37"/>
    <w:rsid w:val="009079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1B8FFBF35346149F150ACC8518DF8F">
    <w:name w:val="721B8FFBF35346149F150ACC8518DF8F"/>
  </w:style>
  <w:style w:type="character" w:customStyle="1" w:styleId="NotBold">
    <w:name w:val="Not Bold"/>
    <w:uiPriority w:val="1"/>
    <w:qFormat/>
    <w:rPr>
      <w:b/>
      <w:color w:val="1F497D" w:themeColor="text2"/>
    </w:rPr>
  </w:style>
  <w:style w:type="paragraph" w:customStyle="1" w:styleId="0735FD8934CF4B0BB72D1C0ABA79AC0D">
    <w:name w:val="0735FD8934CF4B0BB72D1C0ABA79AC0D"/>
  </w:style>
  <w:style w:type="paragraph" w:customStyle="1" w:styleId="AE2A23E4532144BA9C1CB112EF131035">
    <w:name w:val="AE2A23E4532144BA9C1CB112EF131035"/>
  </w:style>
  <w:style w:type="paragraph" w:customStyle="1" w:styleId="0B863E00E9004278B3861D1BBAFC3ADF">
    <w:name w:val="0B863E00E9004278B3861D1BBAFC3ADF"/>
  </w:style>
  <w:style w:type="paragraph" w:customStyle="1" w:styleId="A5531C7D72F441EC82BCD45653D98392">
    <w:name w:val="A5531C7D72F441EC82BCD45653D98392"/>
  </w:style>
  <w:style w:type="paragraph" w:customStyle="1" w:styleId="5D99705957344FFFBCC0B408C47066E2">
    <w:name w:val="5D99705957344FFFBCC0B408C47066E2"/>
  </w:style>
  <w:style w:type="paragraph" w:customStyle="1" w:styleId="B126D32DE59E494ABC1EA28265F6A158">
    <w:name w:val="B126D32DE59E494ABC1EA28265F6A158"/>
  </w:style>
  <w:style w:type="paragraph" w:customStyle="1" w:styleId="0D7EA9A99D4C4407BC9EF473973854EB">
    <w:name w:val="0D7EA9A99D4C4407BC9EF473973854EB"/>
  </w:style>
  <w:style w:type="paragraph" w:customStyle="1" w:styleId="E52428494A1D46D683BDB462408759D6">
    <w:name w:val="E52428494A1D46D683BDB462408759D6"/>
  </w:style>
  <w:style w:type="paragraph" w:customStyle="1" w:styleId="EF973885C52D419DAC149EB5698903E5">
    <w:name w:val="EF973885C52D419DAC149EB5698903E5"/>
  </w:style>
  <w:style w:type="paragraph" w:customStyle="1" w:styleId="092C6AC21C0040098E9D7E2C6F105287">
    <w:name w:val="092C6AC21C0040098E9D7E2C6F105287"/>
  </w:style>
  <w:style w:type="paragraph" w:customStyle="1" w:styleId="514B0C492F0643878E01D113A7AE0554">
    <w:name w:val="514B0C492F0643878E01D113A7AE0554"/>
  </w:style>
  <w:style w:type="paragraph" w:customStyle="1" w:styleId="79909B0CFF7A45EDA5787C80B70C4D0A">
    <w:name w:val="79909B0CFF7A45EDA5787C80B70C4D0A"/>
  </w:style>
  <w:style w:type="paragraph" w:customStyle="1" w:styleId="F4225DBAEA6C4043AB9DF51210739B54">
    <w:name w:val="F4225DBAEA6C4043AB9DF51210739B54"/>
  </w:style>
  <w:style w:type="paragraph" w:customStyle="1" w:styleId="8795984472564F09826A6D27676365BA">
    <w:name w:val="8795984472564F09826A6D27676365BA"/>
  </w:style>
  <w:style w:type="paragraph" w:customStyle="1" w:styleId="C603F0E1730D4AF39281F0D24C7C33F7">
    <w:name w:val="C603F0E1730D4AF39281F0D24C7C33F7"/>
  </w:style>
  <w:style w:type="paragraph" w:customStyle="1" w:styleId="D3E000287ABA4B43B57FC34E91ED274A">
    <w:name w:val="D3E000287ABA4B43B57FC34E91ED274A"/>
  </w:style>
  <w:style w:type="paragraph" w:customStyle="1" w:styleId="EB1F371836CB435483EEA758286A7ADE">
    <w:name w:val="EB1F371836CB435483EEA758286A7ADE"/>
  </w:style>
  <w:style w:type="paragraph" w:customStyle="1" w:styleId="73246587F43D4CE5AA6A205ABB13EDCD">
    <w:name w:val="73246587F43D4CE5AA6A205ABB13EDCD"/>
  </w:style>
  <w:style w:type="paragraph" w:customStyle="1" w:styleId="C629AF5700194418AD5DA056F220D107">
    <w:name w:val="C629AF5700194418AD5DA056F220D107"/>
  </w:style>
  <w:style w:type="paragraph" w:customStyle="1" w:styleId="3EA8225F7A4D454A8C31564A54D052C4">
    <w:name w:val="3EA8225F7A4D454A8C31564A54D052C4"/>
  </w:style>
  <w:style w:type="paragraph" w:customStyle="1" w:styleId="4EFFD6FFB6944C419C15BD3ACA1D9BE1">
    <w:name w:val="4EFFD6FFB6944C419C15BD3ACA1D9BE1"/>
  </w:style>
  <w:style w:type="paragraph" w:customStyle="1" w:styleId="E33A7E7CAEF3447889348BC351413169">
    <w:name w:val="E33A7E7CAEF3447889348BC351413169"/>
  </w:style>
  <w:style w:type="paragraph" w:customStyle="1" w:styleId="3CC267E184DE4992A4EB9B375F9AD8F3">
    <w:name w:val="3CC267E184DE4992A4EB9B375F9AD8F3"/>
  </w:style>
  <w:style w:type="paragraph" w:customStyle="1" w:styleId="5116BEB1261344049F84AB884123B65B">
    <w:name w:val="5116BEB1261344049F84AB884123B65B"/>
  </w:style>
  <w:style w:type="paragraph" w:customStyle="1" w:styleId="ABFDACFA5D054C6AA081C1B61DAA1549">
    <w:name w:val="ABFDACFA5D054C6AA081C1B61DAA1549"/>
  </w:style>
  <w:style w:type="paragraph" w:customStyle="1" w:styleId="15E7ECEC6DC44B288D8C73399655F0BE">
    <w:name w:val="15E7ECEC6DC44B288D8C73399655F0BE"/>
  </w:style>
  <w:style w:type="paragraph" w:customStyle="1" w:styleId="7F916B3FAFAF488E9244C94B20C74D75">
    <w:name w:val="7F916B3FAFAF488E9244C94B20C74D75"/>
  </w:style>
  <w:style w:type="paragraph" w:customStyle="1" w:styleId="FD89F8B24F024653AD76F42611BADB85">
    <w:name w:val="FD89F8B24F024653AD76F42611BADB85"/>
  </w:style>
  <w:style w:type="paragraph" w:customStyle="1" w:styleId="71D269257BAC4A8488E73532A3C8CD37">
    <w:name w:val="71D269257BAC4A8488E73532A3C8CD37"/>
    <w:rsid w:val="009079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635B4A30-96B5-48A1-B145-766D49CA4B0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resume.dotx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2024-06-26T12:55:00Z</dcterms:created>
  <dcterms:modified xsi:type="dcterms:W3CDTF">2024-06-26T15:29:00Z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